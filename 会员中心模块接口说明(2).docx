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会员中心模块接口说明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userId:628800148082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"http://domian:port/snail-portal/user/userCenter" </w:instrTex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/snail-portal/user/userCenter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.htm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参数：userId</w:t>
      </w:r>
      <w:r>
        <w:rPr>
          <w:rFonts w:hint="eastAsia"/>
          <w:lang w:val="en-US" w:eastAsia="zh-CN"/>
        </w:rPr>
        <w:t>（String）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我的签到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instrText xml:space="preserve"> HYPERLINK "http://domian:port/snail-portal/user/signRecord.htm" </w:instrTex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/snail-portal/user/signRecord.htm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我的积分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"http://domian:port/snail-portal/user/points/his.htm"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/snail-portal/user/points/his.htm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我的关注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"http://domian:port/snail-portal/user/favoriteStoreList.htm"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/snail-portal/user/favoriteStoreList.htm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我的卡卷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满减卷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"http://domian:port/snail-portal/user/userInfo.htm"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/snail-portal/user/userInfo.htm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更新用户资料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"http://domian:port/snail-portal/user/updateUserInfoAjax.do"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</w:t>
      </w:r>
      <w:r>
        <w:rPr>
          <w:rStyle w:val="3"/>
          <w:rFonts w:hint="eastAsia" w:ascii="Consolas" w:hAnsi="Consolas" w:eastAsia="Consolas"/>
          <w:sz w:val="22"/>
          <w:highlight w:val="white"/>
        </w:rPr>
        <w:t>/user/updateUserInfoAjax.do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sz w:val="22"/>
          <w:highlight w:val="white"/>
        </w:rPr>
        <w:t>ex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性别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b</w:t>
      </w:r>
      <w:r>
        <w:rPr>
          <w:rFonts w:hint="eastAsia" w:ascii="Consolas" w:hAnsi="Consolas" w:eastAsia="Consolas"/>
          <w:sz w:val="22"/>
          <w:highlight w:val="white"/>
        </w:rPr>
        <w:t>irthday</w:t>
      </w:r>
      <w:r>
        <w:rPr>
          <w:rFonts w:hint="eastAsia" w:ascii="Consolas" w:hAnsi="Consolas" w:eastAsia="宋体"/>
          <w:sz w:val="22"/>
          <w:highlight w:val="white"/>
          <w:lang w:eastAsia="zh-CN"/>
        </w:rPr>
        <w:t>生日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sz w:val="22"/>
          <w:highlight w:val="white"/>
        </w:rPr>
        <w:t>ign</w:t>
      </w:r>
      <w:r>
        <w:rPr>
          <w:rFonts w:hint="eastAsia" w:ascii="Consolas" w:hAnsi="Consolas" w:eastAsia="宋体"/>
          <w:sz w:val="22"/>
          <w:highlight w:val="white"/>
          <w:lang w:eastAsia="zh-CN"/>
        </w:rPr>
        <w:t>星座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2"/>
          <w:highlight w:val="white"/>
        </w:rPr>
        <w:t>Email</w:t>
      </w:r>
      <w:r>
        <w:rPr>
          <w:rFonts w:hint="eastAsia" w:ascii="Consolas" w:hAnsi="Consolas" w:eastAsia="宋体"/>
          <w:sz w:val="22"/>
          <w:highlight w:val="white"/>
          <w:lang w:eastAsia="zh-CN"/>
        </w:rPr>
        <w:t>邮箱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2"/>
          <w:highlight w:val="white"/>
        </w:rPr>
        <w:t>addrDetail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 xml:space="preserve"> 地址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2"/>
          <w:highlight w:val="white"/>
        </w:rPr>
        <w:t>provinceName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 xml:space="preserve"> 省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2"/>
          <w:highlight w:val="white"/>
        </w:rPr>
        <w:t>cityName</w:t>
      </w:r>
      <w:r>
        <w:rPr>
          <w:rFonts w:hint="eastAsia" w:ascii="Consolas" w:hAnsi="Consolas" w:eastAsia="宋体"/>
          <w:sz w:val="22"/>
          <w:highlight w:val="white"/>
          <w:lang w:eastAsia="zh-CN"/>
        </w:rPr>
        <w:t>市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自助积分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lang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"http://domian:port/snail-portal/user/points/list.htm"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/snail-portal/user/points/list.htm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reviewedList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已审核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unreviewedList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待审核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我的预约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"http://domian:port/snail-portal/user/points/list.htm"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snail-portal/user/myReservation.htm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reservationlist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预约列表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预约详情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"http://domian:port/snail-portal/act/actDetail.htm"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Style w:val="3"/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snail-portal</w:t>
      </w:r>
      <w:r>
        <w:rPr>
          <w:rStyle w:val="3"/>
          <w:rFonts w:hint="eastAsia" w:ascii="Consolas" w:hAnsi="Consolas" w:eastAsia="Consolas"/>
          <w:sz w:val="22"/>
          <w:highlight w:val="white"/>
        </w:rPr>
        <w:t>/act/actDetail.htm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预约id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unitId （登陆时获取，如没有使用 68，注意定义全局变量）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</w:rPr>
        <w:t>enrollCount</w:t>
      </w:r>
      <w:r>
        <w:rPr>
          <w:rFonts w:hint="eastAsia" w:ascii="Consolas" w:hAnsi="Consolas" w:eastAsia="宋体"/>
          <w:color w:val="0000FF"/>
          <w:sz w:val="22"/>
          <w:highlight w:val="white"/>
          <w:lang w:eastAsia="zh-CN"/>
        </w:rPr>
        <w:t>报名总人数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act</w:t>
      </w: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 xml:space="preserve"> 活动详情对象</w:t>
      </w:r>
    </w:p>
    <w:p>
      <w:pPr>
        <w:numPr>
          <w:numId w:val="0"/>
        </w:numPr>
        <w:tabs>
          <w:tab w:val="left" w:pos="1260"/>
        </w:tabs>
        <w:ind w:left="2100"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我的奖品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"http://domian:port/snail-portal/act/actDetail.htm"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/snail-portal/user/lotteryCouponList.htm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lang w:eastAsia="zh-CN"/>
        </w:rPr>
        <w:t>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lotteryResultList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奖品列表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待反馈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/snail-portal/user/listFeed.do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status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0待反馈  1已反馈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feedList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反馈列表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已反馈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/snail-portal/user/listFeed.do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参数</w:t>
      </w:r>
    </w:p>
    <w:p>
      <w:pPr>
        <w:numPr>
          <w:numId w:val="0"/>
        </w:numPr>
        <w:ind w:left="840" w:leftChars="0"/>
        <w:outlineLvl w:val="0"/>
        <w:rPr>
          <w:rFonts w:hint="eastAsia"/>
          <w:lang w:val="en-US" w:eastAsia="zh-CN"/>
        </w:rPr>
      </w:pP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status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0待反馈  1已反馈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feedList</w:t>
      </w:r>
      <w: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  <w:t xml:space="preserve">  反馈列表</w:t>
      </w:r>
    </w:p>
    <w:p>
      <w:pPr>
        <w:numPr>
          <w:ilvl w:val="2"/>
          <w:numId w:val="1"/>
        </w:numPr>
        <w:ind w:left="126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添加反馈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"http://domian:port/snail-portal/user/addFeed.do"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</w:t>
      </w:r>
      <w:r>
        <w:rPr>
          <w:rStyle w:val="3"/>
          <w:rFonts w:hint="eastAsia" w:ascii="Consolas" w:hAnsi="Consolas" w:eastAsia="Consolas"/>
          <w:sz w:val="22"/>
          <w:highlight w:val="white"/>
        </w:rPr>
        <w:t>addFeed</w:t>
      </w:r>
      <w:r>
        <w:rPr>
          <w:rStyle w:val="3"/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.do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Content</w:t>
      </w:r>
      <w:r>
        <w:rPr>
          <w:rFonts w:hint="eastAsia" w:ascii="Consolas" w:hAnsi="Consolas" w:eastAsia="宋体"/>
          <w:color w:val="000000"/>
          <w:sz w:val="22"/>
          <w:highlight w:val="lightGray"/>
          <w:lang w:val="en-US" w:eastAsia="zh-CN"/>
        </w:rPr>
        <w:t xml:space="preserve"> 反馈内容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lightGray"/>
          <w:lang w:val="en-US" w:eastAsia="zh-CN"/>
        </w:rPr>
        <w:t>userId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81AB83"/>
    <w:multiLevelType w:val="multilevel"/>
    <w:tmpl w:val="F481AB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17F0"/>
    <w:rsid w:val="06907C82"/>
    <w:rsid w:val="101604DB"/>
    <w:rsid w:val="10AC2E6E"/>
    <w:rsid w:val="11346808"/>
    <w:rsid w:val="125A4FD1"/>
    <w:rsid w:val="19B42FA1"/>
    <w:rsid w:val="1F954E52"/>
    <w:rsid w:val="20306C2E"/>
    <w:rsid w:val="284D37FD"/>
    <w:rsid w:val="2AF333B9"/>
    <w:rsid w:val="31344F1C"/>
    <w:rsid w:val="398E1098"/>
    <w:rsid w:val="43107C65"/>
    <w:rsid w:val="478C4374"/>
    <w:rsid w:val="4996385A"/>
    <w:rsid w:val="49DE1733"/>
    <w:rsid w:val="4A013173"/>
    <w:rsid w:val="4BA96401"/>
    <w:rsid w:val="4D4341AC"/>
    <w:rsid w:val="509B2112"/>
    <w:rsid w:val="51D85603"/>
    <w:rsid w:val="533C1CD2"/>
    <w:rsid w:val="597516CC"/>
    <w:rsid w:val="5C701F14"/>
    <w:rsid w:val="5C8B2294"/>
    <w:rsid w:val="66E5454A"/>
    <w:rsid w:val="694F0A45"/>
    <w:rsid w:val="6A111B19"/>
    <w:rsid w:val="6D535020"/>
    <w:rsid w:val="700504AA"/>
    <w:rsid w:val="75533DE6"/>
    <w:rsid w:val="7A1D57BD"/>
    <w:rsid w:val="7D6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2018-10-15T07:44:00Z</dcterms:created>
  <dc:creator>飞飞飞飞飞啊</dc:creator>
  <cp:lastModifiedBy>飞飞飞飞飞啊</cp:lastModifiedBy>
  <dcterms:modified xsi:type="dcterms:W3CDTF">2018-10-16T08:50:49Z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