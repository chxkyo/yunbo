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会员中心模块接口说明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userId:628800148082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会员中心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instrText xml:space="preserve"> HYPERLINK "http://domian:port/snail-portal/user/userCenter" </w:instrTex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http://domian:port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  <w:shd w:val="clear" w:fill="FFFFFF"/>
        </w:rPr>
        <w:t>/snail-portal/user/userCenter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end"/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.htm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参数：userId</w:t>
      </w:r>
      <w:r>
        <w:rPr>
          <w:rFonts w:hint="eastAsia"/>
          <w:lang w:val="en-US" w:eastAsia="zh-CN"/>
        </w:rPr>
        <w:t>（String）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我的签到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instrText xml:space="preserve"> HYPERLINK "http://domian:port/snail-portal/user/signRecord.htm" </w:instrText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http://domian:port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  <w:shd w:val="clear" w:fill="FFFFFF"/>
        </w:rPr>
        <w:t>/snail-portal/user/signRecord.htm</w:t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参数：userId（String）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我的积分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instrText xml:space="preserve"> HYPERLINK "http://domian:port/snail-portal/user/points/his.htm" </w:instrTex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</w:t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domian:port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/snail-portal/user/points/his.htm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fldChar w:fldCharType="end"/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 xml:space="preserve">  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参数：userId（String）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2332990"/>
            <wp:effectExtent l="0" t="0" r="5080" b="10160"/>
            <wp:docPr id="6" name="图片 6" descr="15397408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3974088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我的关注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begin"/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instrText xml:space="preserve"> HYPERLINK "http://domian:port/snail-portal/user/favoriteStoreList.htm" </w:instrTex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separate"/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</w:t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domian:port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  <w:shd w:val="clear" w:fill="FFFFFF"/>
        </w:rPr>
        <w:t>/snail-portal/user/favoriteStoreList.htm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end"/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77185" cy="1143000"/>
            <wp:effectExtent l="0" t="0" r="18415" b="0"/>
            <wp:docPr id="1" name="图片 1" descr="15397381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3973816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参数：userId（String）</w:t>
      </w:r>
    </w:p>
    <w:p>
      <w:pPr>
        <w:numPr>
          <w:ilvl w:val="0"/>
          <w:numId w:val="1"/>
        </w:numPr>
        <w:tabs>
          <w:tab w:val="left" w:pos="1260"/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我的卡卷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代金券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</w:t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domian:port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/snail-portal/user/couponInfoList.htm?couponType=10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参数：userId（String）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15460" cy="1152525"/>
            <wp:effectExtent l="0" t="0" r="8890" b="9525"/>
            <wp:docPr id="2" name="图片 2" descr="15397382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3973821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满减卷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</w:t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domian:port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/snail-portal/user/couponInfoList.htm?couponType=1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1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参数：userId（String）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53435" cy="1276350"/>
            <wp:effectExtent l="0" t="0" r="18415" b="0"/>
            <wp:docPr id="3" name="图片 3" descr="153973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3973853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折扣卷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</w:t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domian:port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/snail-portal/user/couponInfoList.htm?couponType=1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2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参数：userId（String）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10735" cy="1590675"/>
            <wp:effectExtent l="0" t="0" r="18415" b="9525"/>
            <wp:docPr id="4" name="图片 4" descr="15397393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39739390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礼品卷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</w:t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domian:port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/snail-portal/user/couponInfoList.htm?couponType=1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3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参数：userId（String）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63135" cy="1476375"/>
            <wp:effectExtent l="0" t="0" r="18415" b="9525"/>
            <wp:docPr id="5" name="图片 5" descr="15397395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39739549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1260"/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我的资料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begin"/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instrText xml:space="preserve"> HYPERLINK "http://domian:port/snail-portal/user/userInfo.htm" </w:instrTex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separate"/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</w:t>
      </w:r>
      <w:r>
        <w:rPr>
          <w:rStyle w:val="3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domian:port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  <w:shd w:val="clear" w:fill="FFFFFF"/>
        </w:rPr>
        <w:t>/snail-portal/user/userInfo.htm</w:t>
      </w:r>
      <w:r>
        <w:rPr>
          <w:rStyle w:val="3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参数：userId（String）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81AB83"/>
    <w:multiLevelType w:val="multilevel"/>
    <w:tmpl w:val="F481AB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96401"/>
    <w:rsid w:val="1E5C14B4"/>
    <w:rsid w:val="2082732D"/>
    <w:rsid w:val="4BA96401"/>
    <w:rsid w:val="56A046B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2018-10-15T07:44:00Z</dcterms:created>
  <dc:creator>飞飞飞飞飞啊</dc:creator>
  <cp:lastModifiedBy>-</cp:lastModifiedBy>
  <dcterms:modified xsi:type="dcterms:W3CDTF">2018-10-17T01:48:15Z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